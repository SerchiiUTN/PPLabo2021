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9" w:rsidRDefault="00AB02A7" w:rsidP="00D70D02">
      <w:pPr>
        <w:rPr>
          <w:noProof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560612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66A3E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val="es-AR" w:eastAsia="es-AR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  <w:r>
              <w:rPr>
                <w:noProof/>
                <w:lang w:val="es-AR" w:eastAsia="es-AR"/>
              </w:rPr>
              <mc:AlternateContent>
                <mc:Choice Requires="wps">
                  <w:drawing>
                    <wp:inline distT="0" distB="0" distL="0" distR="0" wp14:anchorId="2E81C4ED" wp14:editId="3D472CE0">
                      <wp:extent cx="3528695" cy="161036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6103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9F768F" w:rsidRDefault="009F768F" w:rsidP="00D077E9">
                                  <w:pPr>
                                    <w:pStyle w:val="Puesto"/>
                                    <w:rPr>
                                      <w:sz w:val="56"/>
                                      <w:lang w:bidi="es-ES"/>
                                    </w:rPr>
                                  </w:pPr>
                                  <w:r w:rsidRPr="009F768F">
                                    <w:rPr>
                                      <w:sz w:val="56"/>
                                      <w:lang w:bidi="es-ES"/>
                                    </w:rPr>
                                    <w:t>RECU</w:t>
                                  </w:r>
                                  <w:r>
                                    <w:rPr>
                                      <w:sz w:val="56"/>
                                      <w:lang w:bidi="es-ES"/>
                                    </w:rPr>
                                    <w:t>PERATORIO 1° PARCIAL</w:t>
                                  </w:r>
                                </w:p>
                                <w:p w:rsidR="00D077E9" w:rsidRPr="009F768F" w:rsidRDefault="009F768F" w:rsidP="009F768F">
                                  <w:pPr>
                                    <w:pStyle w:val="Puesto"/>
                                    <w:rPr>
                                      <w:sz w:val="56"/>
                                    </w:rPr>
                                  </w:pPr>
                                  <w:r w:rsidRPr="009F768F">
                                    <w:rPr>
                                      <w:sz w:val="56"/>
                                      <w:lang w:bidi="es-ES"/>
                                    </w:rPr>
                                    <w:t>LABOR</w:t>
                                  </w:r>
                                  <w:r>
                                    <w:rPr>
                                      <w:sz w:val="56"/>
                                      <w:lang w:bidi="es-ES"/>
                                    </w:rPr>
                                    <w:t>ATORIO 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2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" filled="f" stroked="f" strokeweight=".5pt">
                      <v:textbox>
                        <w:txbxContent>
                          <w:p w:rsidR="00D077E9" w:rsidRPr="009F768F" w:rsidRDefault="009F768F" w:rsidP="00D077E9">
                            <w:pPr>
                              <w:pStyle w:val="Puesto"/>
                              <w:rPr>
                                <w:sz w:val="56"/>
                                <w:lang w:bidi="es-ES"/>
                              </w:rPr>
                            </w:pPr>
                            <w:r w:rsidRPr="009F768F">
                              <w:rPr>
                                <w:sz w:val="56"/>
                                <w:lang w:bidi="es-ES"/>
                              </w:rPr>
                              <w:t>RECU</w:t>
                            </w:r>
                            <w:r>
                              <w:rPr>
                                <w:sz w:val="56"/>
                                <w:lang w:bidi="es-ES"/>
                              </w:rPr>
                              <w:t>PERATORIO 1° PARCIAL</w:t>
                            </w:r>
                          </w:p>
                          <w:p w:rsidR="00D077E9" w:rsidRPr="009F768F" w:rsidRDefault="009F768F" w:rsidP="009F768F">
                            <w:pPr>
                              <w:pStyle w:val="Puesto"/>
                              <w:rPr>
                                <w:sz w:val="56"/>
                              </w:rPr>
                            </w:pPr>
                            <w:r w:rsidRPr="009F768F">
                              <w:rPr>
                                <w:sz w:val="56"/>
                                <w:lang w:bidi="es-ES"/>
                              </w:rPr>
                              <w:t>LABOR</w:t>
                            </w:r>
                            <w:r>
                              <w:rPr>
                                <w:sz w:val="56"/>
                                <w:lang w:bidi="es-ES"/>
                              </w:rPr>
                              <w:t>ATORIO I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</w:rPr>
            </w:pPr>
            <w:r>
              <w:rPr>
                <w:noProof/>
                <w:lang w:val="es-AR" w:eastAsia="es-AR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F44D93C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9F768F" w:rsidRDefault="009F768F" w:rsidP="00AB02A7">
            <w:pPr>
              <w:rPr>
                <w:noProof/>
              </w:rPr>
            </w:pPr>
          </w:p>
          <w:p w:rsidR="009F768F" w:rsidRDefault="009F768F" w:rsidP="00AB02A7">
            <w:pPr>
              <w:rPr>
                <w:noProof/>
              </w:rPr>
            </w:pPr>
          </w:p>
        </w:tc>
      </w:tr>
      <w:tr w:rsidR="00D077E9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</w:p>
        </w:tc>
      </w:tr>
      <w:tr w:rsidR="00D077E9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D54923AA6E9245C9B290D02253F7442E"/>
              </w:placeholder>
              <w15:appearance w15:val="hidden"/>
            </w:sdtPr>
            <w:sdtEndPr/>
            <w:sdtContent>
              <w:p w:rsidR="00D077E9" w:rsidRDefault="000747A0" w:rsidP="00AB02A7">
                <w:pPr>
                  <w:rPr>
                    <w:noProof/>
                  </w:rPr>
                </w:pP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begin"/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instrText xml:space="preserve"> DATE  \@ "d MMMM"  \* MERGEFORMAT </w:instrTex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separate"/>
                </w:r>
                <w:r w:rsidR="009F768F">
                  <w:rPr>
                    <w:rStyle w:val="SubttuloCar"/>
                    <w:b w:val="0"/>
                    <w:noProof/>
                    <w:lang w:bidi="es-ES"/>
                  </w:rPr>
                  <w:t>27 noviembre</w: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end"/>
                </w:r>
                <w:r w:rsidR="009F768F">
                  <w:rPr>
                    <w:rStyle w:val="SubttuloCar"/>
                    <w:b w:val="0"/>
                    <w:noProof/>
                    <w:lang w:bidi="es-ES"/>
                  </w:rPr>
                  <w:t xml:space="preserve"> 2021</w:t>
                </w:r>
              </w:p>
            </w:sdtContent>
          </w:sdt>
          <w:p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s-AR" w:eastAsia="es-AR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4244B26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FB4E3E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69B94E96A78647CFBA55B5BEE115EA69"/>
                </w:placeholder>
                <w15:appearance w15:val="hidden"/>
              </w:sdtPr>
              <w:sdtEndPr/>
              <w:sdtContent>
                <w:r w:rsidR="009F768F">
                  <w:rPr>
                    <w:noProof/>
                  </w:rPr>
                  <w:t>Laboratorio de Computacion I</w:t>
                </w:r>
              </w:sdtContent>
            </w:sdt>
          </w:p>
          <w:p w:rsidR="00D077E9" w:rsidRDefault="00D077E9" w:rsidP="00AB02A7">
            <w:pPr>
              <w:rPr>
                <w:noProof/>
              </w:rPr>
            </w:pPr>
            <w:r w:rsidRPr="00B231E5">
              <w:rPr>
                <w:noProof/>
                <w:lang w:bidi="es-ES"/>
              </w:rPr>
              <w:t xml:space="preserve">Creado por: </w:t>
            </w:r>
            <w:sdt>
              <w:sdtPr>
                <w:rPr>
                  <w:noProof/>
                </w:rPr>
                <w:alias w:val="Su nombre"/>
                <w:tag w:val="Su nombre"/>
                <w:id w:val="-180584491"/>
                <w:placeholder>
                  <w:docPart w:val="8E6CF4F711324EE8BB770CEE3B42683C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9F768F">
                  <w:rPr>
                    <w:noProof/>
                  </w:rPr>
                  <w:t>Sergio Ledesma</w:t>
                </w:r>
              </w:sdtContent>
            </w:sdt>
          </w:p>
          <w:p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AB02A7">
      <w:pPr>
        <w:spacing w:after="200"/>
        <w:rPr>
          <w:noProof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E59EB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J85oSymAgAAq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:rsidR="00D077E9" w:rsidRDefault="009F768F" w:rsidP="00D077E9">
      <w:pPr>
        <w:pStyle w:val="Ttulo1"/>
        <w:rPr>
          <w:noProof/>
        </w:rPr>
      </w:pPr>
      <w:r>
        <w:rPr>
          <w:noProof/>
          <w:lang w:bidi="es-ES"/>
        </w:rPr>
        <w:lastRenderedPageBreak/>
        <w:t>Prototipos de las funciones:</w:t>
      </w:r>
    </w:p>
    <w:p w:rsidR="00AB02A7" w:rsidRDefault="009F768F" w:rsidP="00DF027C">
      <w:pPr>
        <w:rPr>
          <w:noProof/>
        </w:rPr>
      </w:pPr>
      <w:r>
        <w:rPr>
          <w:noProof/>
        </w:rPr>
        <w:t>Biblioteca “eDireccion.h”:</w:t>
      </w:r>
    </w:p>
    <w:p w:rsidR="009F768F" w:rsidRDefault="009F768F" w:rsidP="00DF027C">
      <w:pPr>
        <w:rPr>
          <w:noProof/>
        </w:rPr>
      </w:pP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8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fn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>eDireccion_IngresarDireccion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>eDireccion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>*)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8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brief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Le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pide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una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direccion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al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usuario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y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lo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guarda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en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una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direccion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memoria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8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>///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8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direccion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-&gt;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Direccion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memoria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donde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guardara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el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dato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8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return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Retorna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1 (OK) o 0 (Error)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8"/>
          <w:lang w:val="es-AR"/>
        </w:rPr>
      </w:pPr>
      <w:proofErr w:type="spellStart"/>
      <w:proofErr w:type="gramStart"/>
      <w:r w:rsidRPr="009F768F">
        <w:rPr>
          <w:rFonts w:ascii="Consolas" w:eastAsiaTheme="minorHAnsi" w:hAnsi="Consolas" w:cs="Consolas"/>
          <w:bCs/>
          <w:color w:val="7F0055"/>
          <w:sz w:val="20"/>
          <w:szCs w:val="28"/>
          <w:lang w:val="es-AR"/>
        </w:rPr>
        <w:t>int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000000"/>
          <w:sz w:val="20"/>
          <w:szCs w:val="28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Cs/>
          <w:color w:val="000000"/>
          <w:sz w:val="20"/>
          <w:szCs w:val="28"/>
          <w:lang w:val="es-AR"/>
        </w:rPr>
        <w:t>eDireccion_IngresarDireccion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8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8"/>
          <w:lang w:val="es-AR"/>
        </w:rPr>
        <w:t>eDireccion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8"/>
          <w:lang w:val="es-AR"/>
        </w:rPr>
        <w:t xml:space="preserve">*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8"/>
          <w:lang w:val="es-AR"/>
        </w:rPr>
        <w:t>direccion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8"/>
          <w:lang w:val="es-AR"/>
        </w:rPr>
        <w:t>);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8"/>
          <w:lang w:val="es-AR"/>
        </w:rPr>
      </w:pP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8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fn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>eDireccion_MostrarDireccion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>eDireccion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>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8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brief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Muestra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una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direccion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por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consola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8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>///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8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direccion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-&gt;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direccion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a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mostrar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8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return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Retorna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1 (OK) o 0 (Error)</w:t>
      </w:r>
    </w:p>
    <w:p w:rsidR="009F768F" w:rsidRPr="009F768F" w:rsidRDefault="009F768F" w:rsidP="009F768F">
      <w:pPr>
        <w:rPr>
          <w:noProof/>
          <w:sz w:val="20"/>
        </w:rPr>
      </w:pPr>
      <w:proofErr w:type="spellStart"/>
      <w:proofErr w:type="gramStart"/>
      <w:r w:rsidRPr="009F768F">
        <w:rPr>
          <w:rFonts w:ascii="Consolas" w:eastAsiaTheme="minorHAnsi" w:hAnsi="Consolas" w:cs="Consolas"/>
          <w:bCs/>
          <w:color w:val="7F0055"/>
          <w:sz w:val="20"/>
          <w:szCs w:val="28"/>
          <w:lang w:val="es-AR"/>
        </w:rPr>
        <w:t>int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000000"/>
          <w:sz w:val="20"/>
          <w:szCs w:val="28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Cs/>
          <w:color w:val="000000"/>
          <w:sz w:val="20"/>
          <w:szCs w:val="28"/>
          <w:lang w:val="es-AR"/>
        </w:rPr>
        <w:t>eDireccion_MostrarDireccion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8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8"/>
          <w:lang w:val="es-AR"/>
        </w:rPr>
        <w:t>eDireccion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8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8"/>
          <w:lang w:val="es-AR"/>
        </w:rPr>
        <w:t>direccion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8"/>
          <w:lang w:val="es-AR"/>
        </w:rPr>
        <w:t>);</w:t>
      </w:r>
    </w:p>
    <w:p w:rsidR="0087605E" w:rsidRDefault="0087605E" w:rsidP="00AB02A7">
      <w:pPr>
        <w:spacing w:after="200"/>
        <w:rPr>
          <w:noProof/>
        </w:rPr>
      </w:pPr>
    </w:p>
    <w:p w:rsidR="009F768F" w:rsidRDefault="009F768F" w:rsidP="009F768F">
      <w:pPr>
        <w:rPr>
          <w:noProof/>
        </w:rPr>
      </w:pPr>
      <w:r>
        <w:rPr>
          <w:noProof/>
        </w:rPr>
        <w:t>Biblioteca “e</w:t>
      </w:r>
      <w:r>
        <w:rPr>
          <w:noProof/>
        </w:rPr>
        <w:t>Localidad</w:t>
      </w:r>
      <w:r>
        <w:rPr>
          <w:noProof/>
        </w:rPr>
        <w:t>.h”: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8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fn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>eLocalidad_ValidarLocalidades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>eLocalidad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[],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>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8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brief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Valida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que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al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menos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haya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una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localidad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8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>///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8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lista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-&gt;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>Array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la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localidad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8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tam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Tamaño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del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>array</w:t>
      </w:r>
      <w:proofErr w:type="spellEnd"/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8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return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Retorna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1 (OK) o 0 (ERROR)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8"/>
          <w:lang w:val="es-AR"/>
        </w:rPr>
      </w:pPr>
      <w:proofErr w:type="spellStart"/>
      <w:proofErr w:type="gramStart"/>
      <w:r w:rsidRPr="009F768F">
        <w:rPr>
          <w:rFonts w:ascii="Consolas" w:eastAsiaTheme="minorHAnsi" w:hAnsi="Consolas" w:cs="Consolas"/>
          <w:bCs/>
          <w:color w:val="7F0055"/>
          <w:sz w:val="20"/>
          <w:szCs w:val="28"/>
          <w:lang w:val="es-AR"/>
        </w:rPr>
        <w:t>int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000000"/>
          <w:sz w:val="20"/>
          <w:szCs w:val="28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Cs/>
          <w:color w:val="000000"/>
          <w:sz w:val="20"/>
          <w:szCs w:val="28"/>
          <w:lang w:val="es-AR"/>
        </w:rPr>
        <w:t>eLocalidad_ValidarLocalidades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8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8"/>
          <w:lang w:val="es-AR"/>
        </w:rPr>
        <w:t>eLocalidad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8"/>
          <w:lang w:val="es-AR"/>
        </w:rPr>
        <w:t xml:space="preserve"> lista[],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8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8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8"/>
          <w:lang w:val="es-AR"/>
        </w:rPr>
        <w:t>tam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8"/>
          <w:lang w:val="es-AR"/>
        </w:rPr>
        <w:t>);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8"/>
          <w:lang w:val="es-AR"/>
        </w:rPr>
      </w:pP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8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fn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>eLocalidad_MostrarUnaLocalidad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>eLocalidad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[],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>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8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brief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Imprime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una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localidad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8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>///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8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>idLocalidad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-&gt; ID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la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localidad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8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lista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-&gt;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>Array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la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localidad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8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tam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Tamaño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del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>array</w:t>
      </w:r>
      <w:proofErr w:type="spellEnd"/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8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return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Retorna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1 (OK) o 0 (ERROR)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8"/>
          <w:lang w:val="es-AR"/>
        </w:rPr>
      </w:pPr>
      <w:proofErr w:type="spellStart"/>
      <w:proofErr w:type="gramStart"/>
      <w:r w:rsidRPr="009F768F">
        <w:rPr>
          <w:rFonts w:ascii="Consolas" w:eastAsiaTheme="minorHAnsi" w:hAnsi="Consolas" w:cs="Consolas"/>
          <w:bCs/>
          <w:color w:val="7F0055"/>
          <w:sz w:val="20"/>
          <w:szCs w:val="28"/>
          <w:lang w:val="es-AR"/>
        </w:rPr>
        <w:t>int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000000"/>
          <w:sz w:val="20"/>
          <w:szCs w:val="28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Cs/>
          <w:color w:val="000000"/>
          <w:sz w:val="20"/>
          <w:szCs w:val="28"/>
          <w:lang w:val="es-AR"/>
        </w:rPr>
        <w:t>eLocalidad_MostrarUnaLocalidad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8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8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8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8"/>
          <w:lang w:val="es-AR"/>
        </w:rPr>
        <w:t>idLocalidad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8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8"/>
          <w:lang w:val="es-AR"/>
        </w:rPr>
        <w:t>eLocalidad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8"/>
          <w:lang w:val="es-AR"/>
        </w:rPr>
        <w:t xml:space="preserve"> lista[],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8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8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8"/>
          <w:lang w:val="es-AR"/>
        </w:rPr>
        <w:t>tam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8"/>
          <w:lang w:val="es-AR"/>
        </w:rPr>
        <w:t>);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8"/>
          <w:lang w:val="es-AR"/>
        </w:rPr>
      </w:pP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8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fn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>eLocalidad_MostrarLocalidades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>eLocalidad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[],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>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8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brief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Muestra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por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consola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las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localidades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disponibles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8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>///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8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lista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-&gt;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>Array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la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localidad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8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tam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Tamaño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del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>array</w:t>
      </w:r>
      <w:proofErr w:type="spellEnd"/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8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return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Retorna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1 (OK) o 0 (ERROR)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8"/>
          <w:lang w:val="es-AR"/>
        </w:rPr>
      </w:pPr>
      <w:proofErr w:type="spellStart"/>
      <w:proofErr w:type="gramStart"/>
      <w:r w:rsidRPr="009F768F">
        <w:rPr>
          <w:rFonts w:ascii="Consolas" w:eastAsiaTheme="minorHAnsi" w:hAnsi="Consolas" w:cs="Consolas"/>
          <w:bCs/>
          <w:color w:val="7F0055"/>
          <w:sz w:val="20"/>
          <w:szCs w:val="28"/>
          <w:lang w:val="es-AR"/>
        </w:rPr>
        <w:t>int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000000"/>
          <w:sz w:val="20"/>
          <w:szCs w:val="28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Cs/>
          <w:color w:val="000000"/>
          <w:sz w:val="20"/>
          <w:szCs w:val="28"/>
          <w:lang w:val="es-AR"/>
        </w:rPr>
        <w:t>eLocalidad_MostrarLocalidades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8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8"/>
          <w:lang w:val="es-AR"/>
        </w:rPr>
        <w:t>eLocalidad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8"/>
          <w:lang w:val="es-AR"/>
        </w:rPr>
        <w:t xml:space="preserve"> lista[],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8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8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8"/>
          <w:lang w:val="es-AR"/>
        </w:rPr>
        <w:t>tam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8"/>
          <w:lang w:val="es-AR"/>
        </w:rPr>
        <w:t>);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8"/>
          <w:lang w:val="es-AR"/>
        </w:rPr>
      </w:pP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8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fn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>eLocalidad_IngresarLocalidad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*,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>eLocalidad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[],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>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8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brief</w:t>
      </w:r>
      <w:proofErr w:type="spellEnd"/>
      <w:proofErr w:type="gramEnd"/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8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>///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8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>idLocalidad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-&gt; ID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la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localidad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elegida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8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lista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-&gt;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>Array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localidades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8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tam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Tamaño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del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>array</w:t>
      </w:r>
      <w:proofErr w:type="spellEnd"/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8"/>
          <w:lang w:val="es-AR"/>
        </w:rPr>
        <w:t>return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u w:val="single"/>
          <w:lang w:val="es-AR"/>
        </w:rPr>
        <w:t>Retorna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8"/>
          <w:lang w:val="es-AR"/>
        </w:rPr>
        <w:t xml:space="preserve"> 1 (OK) o 0 (ERROR)</w:t>
      </w:r>
    </w:p>
    <w:p w:rsidR="009F768F" w:rsidRPr="009F768F" w:rsidRDefault="009F768F" w:rsidP="009F768F">
      <w:pPr>
        <w:spacing w:after="200"/>
        <w:rPr>
          <w:noProof/>
          <w:sz w:val="20"/>
        </w:rPr>
      </w:pPr>
      <w:proofErr w:type="spellStart"/>
      <w:proofErr w:type="gramStart"/>
      <w:r w:rsidRPr="009F768F">
        <w:rPr>
          <w:rFonts w:ascii="Consolas" w:eastAsiaTheme="minorHAnsi" w:hAnsi="Consolas" w:cs="Consolas"/>
          <w:bCs/>
          <w:color w:val="7F0055"/>
          <w:sz w:val="20"/>
          <w:szCs w:val="28"/>
          <w:lang w:val="es-AR"/>
        </w:rPr>
        <w:t>int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000000"/>
          <w:sz w:val="20"/>
          <w:szCs w:val="28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Cs/>
          <w:color w:val="000000"/>
          <w:sz w:val="20"/>
          <w:szCs w:val="28"/>
          <w:lang w:val="es-AR"/>
        </w:rPr>
        <w:t>eLocalidad_IngresarLocalidad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8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8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8"/>
          <w:lang w:val="es-AR"/>
        </w:rPr>
        <w:t xml:space="preserve">*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8"/>
          <w:lang w:val="es-AR"/>
        </w:rPr>
        <w:t>idLocalidad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8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8"/>
          <w:lang w:val="es-AR"/>
        </w:rPr>
        <w:t>eLocalidad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8"/>
          <w:lang w:val="es-AR"/>
        </w:rPr>
        <w:t xml:space="preserve"> lista[],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8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8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8"/>
          <w:lang w:val="es-AR"/>
        </w:rPr>
        <w:t>tam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8"/>
          <w:lang w:val="es-AR"/>
        </w:rPr>
        <w:t>);</w:t>
      </w:r>
    </w:p>
    <w:p w:rsidR="009F768F" w:rsidRDefault="009F768F" w:rsidP="009F768F">
      <w:pPr>
        <w:rPr>
          <w:noProof/>
        </w:rPr>
      </w:pPr>
    </w:p>
    <w:p w:rsidR="009F768F" w:rsidRDefault="009F768F" w:rsidP="009F768F">
      <w:pPr>
        <w:rPr>
          <w:noProof/>
        </w:rPr>
      </w:pPr>
    </w:p>
    <w:p w:rsidR="009F768F" w:rsidRDefault="009F768F" w:rsidP="009F768F">
      <w:pPr>
        <w:rPr>
          <w:noProof/>
        </w:rPr>
      </w:pPr>
      <w:r>
        <w:rPr>
          <w:noProof/>
        </w:rPr>
        <w:lastRenderedPageBreak/>
        <w:t>Biblioteca “e</w:t>
      </w:r>
      <w:r>
        <w:rPr>
          <w:noProof/>
        </w:rPr>
        <w:t>Cliente</w:t>
      </w:r>
      <w:r>
        <w:rPr>
          <w:noProof/>
        </w:rPr>
        <w:t>.h”: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fn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eCliente_InicializarClientes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eCliente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[],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brief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Inicializa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el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campo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"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isEmpty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"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en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0 (EMPTY)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///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Array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Tamaño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del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array</w:t>
      </w:r>
      <w:proofErr w:type="spellEnd"/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return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Retorna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1 (OK) o 0 (Error)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proofErr w:type="spellStart"/>
      <w:proofErr w:type="gram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Cs/>
          <w:color w:val="000000"/>
          <w:sz w:val="20"/>
          <w:szCs w:val="20"/>
          <w:lang w:val="es-AR"/>
        </w:rPr>
        <w:t>eCliente_InicializarClientes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0"/>
          <w:lang w:val="es-AR"/>
        </w:rPr>
        <w:t>eCliente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clientes[],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tam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);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fn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eCliente_BuscarPrimerEspacioLibre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eCliente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[],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brief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Busca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el primer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espacio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libre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del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array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y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retorna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el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indice</w:t>
      </w:r>
      <w:proofErr w:type="spellEnd"/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///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Array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Tamaño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del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array</w:t>
      </w:r>
      <w:proofErr w:type="spellEnd"/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return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Retorna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-1 (Error) o el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indice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del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1er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espacio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libre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del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array</w:t>
      </w:r>
      <w:proofErr w:type="spellEnd"/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proofErr w:type="spellStart"/>
      <w:proofErr w:type="gram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Cs/>
          <w:color w:val="000000"/>
          <w:sz w:val="20"/>
          <w:szCs w:val="20"/>
          <w:lang w:val="es-AR"/>
        </w:rPr>
        <w:t>eCliente_BuscarPrimerEspacioLibre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0"/>
          <w:lang w:val="es-AR"/>
        </w:rPr>
        <w:t>eCliente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clientes[],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tam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);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fn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eCliente_IngresarUnCliente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eCliente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*)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brief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Toma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por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consola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datos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un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y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guarda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ab/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ab/>
      </w:r>
      <w:proofErr w:type="gram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en</w:t>
      </w:r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una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direccion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memoria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una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estructura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///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Direccion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memoria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estructura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localidades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Array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localidades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Tamaño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del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array</w:t>
      </w:r>
      <w:proofErr w:type="spellEnd"/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return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Retorna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1 (OK) o 0 (Error)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proofErr w:type="spellStart"/>
      <w:proofErr w:type="gram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Cs/>
          <w:color w:val="000000"/>
          <w:sz w:val="20"/>
          <w:szCs w:val="20"/>
          <w:lang w:val="es-AR"/>
        </w:rPr>
        <w:t>eCliente_IngresarUnCliente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0"/>
          <w:lang w:val="es-AR"/>
        </w:rPr>
        <w:t>eCliente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* cliente, 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0"/>
          <w:lang w:val="es-AR"/>
        </w:rPr>
        <w:t>eLocalidad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localidades[],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tam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);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fn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eCliente_CargarUnCliente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eCliente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[],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eLocalidad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[],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*)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brief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Carga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un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nuevo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en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el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array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,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asignando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el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ultimo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id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al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mismo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///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Array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tamClientes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Tamaño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del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array</w:t>
      </w:r>
      <w:proofErr w:type="spellEnd"/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localidades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Array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localidades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tamLocalidades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Tamaño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del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array</w:t>
      </w:r>
      <w:proofErr w:type="spellEnd"/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ultimoId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ultimo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id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que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se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cargo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return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Retorna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1 (OK), 0 (Error)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proofErr w:type="spellStart"/>
      <w:proofErr w:type="gram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Cs/>
          <w:color w:val="000000"/>
          <w:sz w:val="20"/>
          <w:szCs w:val="20"/>
          <w:lang w:val="es-AR"/>
        </w:rPr>
        <w:t>eCliente_CargarUnCliente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0"/>
          <w:lang w:val="es-AR"/>
        </w:rPr>
        <w:t>eCliente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clientes[],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tamClientes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0"/>
          <w:lang w:val="es-AR"/>
        </w:rPr>
        <w:t>eLocalidad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localidades[],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tamLocalidades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*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ultimoId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);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fn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eCliente_BuscarClientePorID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eCliente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[],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brief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Busca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un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en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un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array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y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si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encuentra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retorna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el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indice</w:t>
      </w:r>
      <w:proofErr w:type="spellEnd"/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///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Array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Tamaño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del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array</w:t>
      </w:r>
      <w:proofErr w:type="spellEnd"/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id -&gt; ID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del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a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buscar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return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Retorna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-1 (Error) o el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indice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del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buscado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proofErr w:type="spellStart"/>
      <w:proofErr w:type="gram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Cs/>
          <w:color w:val="000000"/>
          <w:sz w:val="20"/>
          <w:szCs w:val="20"/>
          <w:lang w:val="es-AR"/>
        </w:rPr>
        <w:t>eCliente_BuscarClientePorID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0"/>
          <w:lang w:val="es-AR"/>
        </w:rPr>
        <w:t>eCliente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clientes[],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tam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id);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fn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eCliente_ModificarCliente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eCliente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[],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eLocalidad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[],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brief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Busca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en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lista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un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y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modifica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datos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segun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ingresado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en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consola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///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Lista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tamClientes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Tamaño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lista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localidades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Lista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localidades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tamLocalidades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Tamaño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lista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return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Retorna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1 (OK) o 0 (Error)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proofErr w:type="spellStart"/>
      <w:proofErr w:type="gram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Cs/>
          <w:color w:val="000000"/>
          <w:sz w:val="20"/>
          <w:szCs w:val="20"/>
          <w:lang w:val="es-AR"/>
        </w:rPr>
        <w:t>eCliente_ModificarCliente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0"/>
          <w:lang w:val="es-AR"/>
        </w:rPr>
        <w:t>eCliente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clientes[],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tamClientes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0"/>
          <w:lang w:val="es-AR"/>
        </w:rPr>
        <w:t>eLocalidad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localidades[],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tamLocalidades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);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fn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eCliente_EliminarCliente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eCliente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[],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lastRenderedPageBreak/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brief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Busca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un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por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ID y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si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encuentra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opcion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eliminar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///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Array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Tamaño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del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array</w:t>
      </w:r>
      <w:proofErr w:type="spellEnd"/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id -&gt; ID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del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a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buscar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return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Retorna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1 (OK), 0 (No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se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encontro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el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) o -1 (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Se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cancelo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operacion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proofErr w:type="spellStart"/>
      <w:proofErr w:type="gram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Cs/>
          <w:color w:val="000000"/>
          <w:sz w:val="20"/>
          <w:szCs w:val="20"/>
          <w:lang w:val="es-AR"/>
        </w:rPr>
        <w:t>eCliente_EliminarCliente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0"/>
          <w:lang w:val="es-AR"/>
        </w:rPr>
        <w:t>eCliente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clientes[],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tam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id);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fn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eCliente_VerificarClientes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eCliente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[],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brief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Recorre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el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array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buscando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si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hay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activos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///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Array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Tamaño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del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array</w:t>
      </w:r>
      <w:proofErr w:type="spellEnd"/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return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Retorna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1 (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Encontro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) o 0 (No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encontro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proofErr w:type="spellStart"/>
      <w:proofErr w:type="gram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Cs/>
          <w:color w:val="000000"/>
          <w:sz w:val="20"/>
          <w:szCs w:val="20"/>
          <w:lang w:val="es-AR"/>
        </w:rPr>
        <w:t>eCliente_VerificarClientes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0"/>
          <w:lang w:val="es-AR"/>
        </w:rPr>
        <w:t>eCliente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clientes[],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tam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);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fn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eCliente_MostrarUnCliente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eCliente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eLocalidad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[],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brief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Muestra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datos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un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por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consola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///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a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mostrar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localidades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Lista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localidades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Tamaño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lista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return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Retorna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1 (OK) o 0 (Error)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proofErr w:type="spellStart"/>
      <w:proofErr w:type="gram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Cs/>
          <w:color w:val="000000"/>
          <w:sz w:val="20"/>
          <w:szCs w:val="20"/>
          <w:lang w:val="es-AR"/>
        </w:rPr>
        <w:t>eCliente_MostrarUnCliente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0"/>
          <w:lang w:val="es-AR"/>
        </w:rPr>
        <w:t>eCliente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cliente, 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0"/>
          <w:lang w:val="es-AR"/>
        </w:rPr>
        <w:t>eLocalidad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localidades[],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tam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);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fn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eCliente_MostrarDatosClienteEnPedido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eCliente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[],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eLocalidad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[],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brief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Muestra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datos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un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por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consola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(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Llamada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por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Informes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para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mostrar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junto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a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un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///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Lista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tamClientes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Tamaño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lista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localidades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Lista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localidades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tamLocalidades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Tamaño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lista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idCliente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ID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del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a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mostrar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return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Retorna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1 (OK) o 0 (Error)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proofErr w:type="spellStart"/>
      <w:proofErr w:type="gram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Cs/>
          <w:color w:val="000000"/>
          <w:sz w:val="20"/>
          <w:szCs w:val="20"/>
          <w:lang w:val="es-AR"/>
        </w:rPr>
        <w:t>eCliente_MostrarDatosClienteEnPedido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0"/>
          <w:lang w:val="es-AR"/>
        </w:rPr>
        <w:t>eCliente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clientes[],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tamClientes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0"/>
          <w:lang w:val="es-AR"/>
        </w:rPr>
        <w:t>eLocalidad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localidades[],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tamLocalidades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idCliente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);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fn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eCliente_MostrarClientes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eCliente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[],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eLocalidad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[],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brief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Muestra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que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hay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cargados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en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lista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///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Lista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tamClientes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Tamaño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lista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localidades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Lista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localidades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tamLocalidades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Tamaño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lista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return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Retorna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1 (OK) o 0 (Error)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proofErr w:type="spellStart"/>
      <w:proofErr w:type="gram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Cs/>
          <w:color w:val="000000"/>
          <w:sz w:val="20"/>
          <w:szCs w:val="20"/>
          <w:lang w:val="es-AR"/>
        </w:rPr>
        <w:t>eCliente_MostrarClientes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0"/>
          <w:lang w:val="es-AR"/>
        </w:rPr>
        <w:t>eCliente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clientes[],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tamClientes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0"/>
          <w:lang w:val="es-AR"/>
        </w:rPr>
        <w:t>eLocalidad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localidades[],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tamLocalidades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);</w:t>
      </w:r>
    </w:p>
    <w:p w:rsidR="009F768F" w:rsidRDefault="009F768F" w:rsidP="00AB02A7">
      <w:pPr>
        <w:spacing w:after="200"/>
        <w:rPr>
          <w:noProof/>
        </w:rPr>
      </w:pPr>
    </w:p>
    <w:p w:rsidR="009F768F" w:rsidRDefault="009F768F" w:rsidP="009F768F">
      <w:pPr>
        <w:rPr>
          <w:noProof/>
        </w:rPr>
      </w:pPr>
      <w:r>
        <w:rPr>
          <w:noProof/>
        </w:rPr>
        <w:t>Biblioteca “e</w:t>
      </w:r>
      <w:r>
        <w:rPr>
          <w:noProof/>
        </w:rPr>
        <w:t>Pedido</w:t>
      </w:r>
      <w:r>
        <w:rPr>
          <w:noProof/>
        </w:rPr>
        <w:t>.h”: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fn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ePedido_InicializarPedidos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ePedido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[],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brief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Inicializa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el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campo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"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isEmpty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"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en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0 (EMPTY)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///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Array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Tamaño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return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Retorna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1 (OK) o 0 (Error)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proofErr w:type="spellStart"/>
      <w:proofErr w:type="gram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Cs/>
          <w:color w:val="000000"/>
          <w:sz w:val="20"/>
          <w:szCs w:val="20"/>
          <w:lang w:val="es-AR"/>
        </w:rPr>
        <w:t>ePedido_InicializarPedidos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0"/>
          <w:lang w:val="es-AR"/>
        </w:rPr>
        <w:t>ePedido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pedidos[],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tam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);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lastRenderedPageBreak/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fn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ePedido_BuscarPrimerEspacioLibre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ePedido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[],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brief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Busca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el primer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espacio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libre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del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array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y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retorna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el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indice</w:t>
      </w:r>
      <w:proofErr w:type="spellEnd"/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///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Array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Tamaño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del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array</w:t>
      </w:r>
      <w:proofErr w:type="spellEnd"/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return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Retorna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-1 (Error) o el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indice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del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primer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espacio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libre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proofErr w:type="spellStart"/>
      <w:proofErr w:type="gram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Cs/>
          <w:color w:val="000000"/>
          <w:sz w:val="20"/>
          <w:szCs w:val="20"/>
          <w:lang w:val="es-AR"/>
        </w:rPr>
        <w:t>ePedido_BuscarPrimerEspacioLibre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0"/>
          <w:lang w:val="es-AR"/>
        </w:rPr>
        <w:t>ePedido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pedidos[],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tam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);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fn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ePedido_BuscarPedidoPendientePorCliente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ePedido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[],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brief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Busca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si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el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con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el ID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ingresado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tiene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pendientes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,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ab/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ab/>
      </w:r>
      <w:proofErr w:type="gram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si</w:t>
      </w:r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encuentra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retorna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el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indice</w:t>
      </w:r>
      <w:proofErr w:type="spellEnd"/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///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Array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Tamaño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del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array</w:t>
      </w:r>
      <w:proofErr w:type="spellEnd"/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id -&gt; ID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del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return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Retorna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-1 (No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encontro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pendientes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para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ese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) o el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indice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del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proofErr w:type="spellStart"/>
      <w:proofErr w:type="gram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Cs/>
          <w:color w:val="000000"/>
          <w:sz w:val="20"/>
          <w:szCs w:val="20"/>
          <w:lang w:val="es-AR"/>
        </w:rPr>
        <w:t>ePedido_BuscarPedidoPendientePorCliente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0"/>
          <w:lang w:val="es-AR"/>
        </w:rPr>
        <w:t>ePedido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pedidos[],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tam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id);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fn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ePedido_CargarUnPedido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ePedido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[],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eCliente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[],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*)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brief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Pide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por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consola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el ID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del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y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kg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totales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a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reciclar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,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ab/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ab/>
      </w:r>
      <w:proofErr w:type="gram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luego</w:t>
      </w:r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genera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un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nuevo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.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///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Array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tamPedidos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Tamaño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del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array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Array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tamClientes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Tamaño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del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array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ultimoPedido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Ultimo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ingresado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(0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si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no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se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ingreso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ninguno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return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Retorna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1 (OK),  0 (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Si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no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se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pudo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cargar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el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) o -1 (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Si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parametros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no son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validos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proofErr w:type="spellStart"/>
      <w:proofErr w:type="gram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Cs/>
          <w:color w:val="000000"/>
          <w:sz w:val="20"/>
          <w:szCs w:val="20"/>
          <w:lang w:val="es-AR"/>
        </w:rPr>
        <w:t>ePedido_CargarUnPedido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0"/>
          <w:lang w:val="es-AR"/>
        </w:rPr>
        <w:t>ePedido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pedidos[],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tamPedidos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0"/>
          <w:lang w:val="es-AR"/>
        </w:rPr>
        <w:t>eCliente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clientes[],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tamClientes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*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ultimoPedido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);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fn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ePedido_ContarPedidos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ePedido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[],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brief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Cuenta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activos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un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segun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el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modo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indicado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///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Lista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Tamaño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lista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idCliente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ID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del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modo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1 (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Pendientes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), 2 (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Completados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),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si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se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ingresa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cualquier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otro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entero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contara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ab/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ab/>
      </w:r>
      <w:proofErr w:type="gram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pendientes</w:t>
      </w:r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y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completados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return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Retorna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cantidad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que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tiene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ese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segun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el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modo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proofErr w:type="spellStart"/>
      <w:proofErr w:type="gram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Cs/>
          <w:color w:val="000000"/>
          <w:sz w:val="20"/>
          <w:szCs w:val="20"/>
          <w:lang w:val="es-AR"/>
        </w:rPr>
        <w:t>ePedido_ContarPedidos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0"/>
          <w:lang w:val="es-AR"/>
        </w:rPr>
        <w:t>ePedido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pedidos[],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tam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idCliente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modo);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fn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ePedido_MostrarUnPedido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ePedido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brief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Muestra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por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consola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datos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un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dependiendo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el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modo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indicado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ab/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ab/>
        <w:t xml:space="preserve">(1 -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Pendiente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o 2 -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Completado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///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Puntero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a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estructura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modo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Entero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que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indica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que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campos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mostrara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(1 -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Pendiente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o 2 -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Completado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return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Retorna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1 (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Pudo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mostrar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al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menos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un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) o 0 (No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encontro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resultados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proofErr w:type="spellStart"/>
      <w:proofErr w:type="gram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Cs/>
          <w:color w:val="000000"/>
          <w:sz w:val="20"/>
          <w:szCs w:val="20"/>
          <w:lang w:val="es-AR"/>
        </w:rPr>
        <w:t>ePedido_MostrarUnPedido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0"/>
          <w:lang w:val="es-AR"/>
        </w:rPr>
        <w:t>ePedido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pedido,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modo);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fn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ePedido_MostrarPedidos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ePedido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[],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brief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Muestra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por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consola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,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dependiendo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el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modo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mostrara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pendientes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o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completados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///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Array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lastRenderedPageBreak/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Tamaño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del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array</w:t>
      </w:r>
      <w:proofErr w:type="spellEnd"/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modo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Entero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que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indica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que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campos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mostrara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(1 -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Pendiente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o 2 -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Completado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return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Retorna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0 (No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encontro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resultados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) o 1 (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Encontro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al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menos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un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resultado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proofErr w:type="spellStart"/>
      <w:proofErr w:type="gram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Cs/>
          <w:color w:val="000000"/>
          <w:sz w:val="20"/>
          <w:szCs w:val="20"/>
          <w:lang w:val="es-AR"/>
        </w:rPr>
        <w:t>ePedido_MostrarPedidos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0"/>
          <w:lang w:val="es-AR"/>
        </w:rPr>
        <w:t>ePedido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pedidos[],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tam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modo);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fn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ePedido_ProcesarResiduos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ePedido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[],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brief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Procesa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pendientes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separando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el total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kg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en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tres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tipos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que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se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ingresaran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///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ab/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ab/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ab/>
      </w:r>
      <w:proofErr w:type="gram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por</w:t>
      </w:r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consola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///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Array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Tamaño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del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array</w:t>
      </w:r>
      <w:proofErr w:type="spellEnd"/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return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Retorna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1 (OK), 0 (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parametros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son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incorrectos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) o -1 (No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se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encontraron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pendientes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)</w:t>
      </w:r>
    </w:p>
    <w:p w:rsidR="009F768F" w:rsidRPr="009F768F" w:rsidRDefault="009F768F" w:rsidP="009F768F">
      <w:pPr>
        <w:spacing w:after="200"/>
        <w:rPr>
          <w:noProof/>
          <w:sz w:val="20"/>
          <w:szCs w:val="20"/>
        </w:rPr>
      </w:pPr>
      <w:proofErr w:type="spellStart"/>
      <w:proofErr w:type="gram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Cs/>
          <w:color w:val="000000"/>
          <w:sz w:val="20"/>
          <w:szCs w:val="20"/>
          <w:lang w:val="es-AR"/>
        </w:rPr>
        <w:t>ePedido_ProcesarResiduos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0"/>
          <w:lang w:val="es-AR"/>
        </w:rPr>
        <w:t>ePedido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pedidos[],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tam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);</w:t>
      </w:r>
    </w:p>
    <w:p w:rsidR="009F768F" w:rsidRDefault="009F768F" w:rsidP="009F768F">
      <w:pPr>
        <w:rPr>
          <w:noProof/>
        </w:rPr>
      </w:pPr>
      <w:r>
        <w:rPr>
          <w:noProof/>
        </w:rPr>
        <w:t>Biblioteca “</w:t>
      </w:r>
      <w:r>
        <w:rPr>
          <w:noProof/>
        </w:rPr>
        <w:t>Informes.</w:t>
      </w:r>
      <w:r>
        <w:rPr>
          <w:noProof/>
        </w:rPr>
        <w:t>h”: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fn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Informes_ImprimirClientesConPedidosPendientes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eCliente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[],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ePedido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[],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eLocalidad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[],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brief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Imprime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y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cantidad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pendientes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que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tiene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cada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uno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///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Lista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tamClientes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Tamaño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lista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Lista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tamPedidos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Tamaño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lista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localidades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Lista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localidades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tamLocalidades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Tamaño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lista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ultimoPedido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ultimo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cargado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return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Retorna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1 (OK), 0 (Error) o -1 (Sin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proofErr w:type="spellStart"/>
      <w:proofErr w:type="gram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Cs/>
          <w:color w:val="000000"/>
          <w:sz w:val="20"/>
          <w:szCs w:val="20"/>
          <w:lang w:val="es-AR"/>
        </w:rPr>
        <w:t>Informes_ImprimirClientesConPedidosPendientes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0"/>
          <w:lang w:val="es-AR"/>
        </w:rPr>
        <w:t>eCliente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clientes[],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tamClientes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0"/>
          <w:lang w:val="es-AR"/>
        </w:rPr>
        <w:t>ePedido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pedidos[],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tamPedidos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0"/>
          <w:lang w:val="es-AR"/>
        </w:rPr>
        <w:t>eLocalidad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localidades[],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tamLocalidades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ultimoPedido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);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fn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Informes_ImprimirPedidosPendientesConDatosCliente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ePedido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[],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eCliente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[],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eLocalidad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[],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brief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Imprime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lista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pendientes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con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datos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del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///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Lista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tamPedidos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Tamaño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lista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Lista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tamClientes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Tamaño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lista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localidades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Lista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localidades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tamLocalidades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Tamaño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lista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ultimoPedido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ultimo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cargado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return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Retorna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1 (OK), 0 (Error) o -1 (Sin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proofErr w:type="spellStart"/>
      <w:proofErr w:type="gram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Cs/>
          <w:color w:val="000000"/>
          <w:sz w:val="20"/>
          <w:szCs w:val="20"/>
          <w:lang w:val="es-AR"/>
        </w:rPr>
        <w:t>Informes_ImprimirPedidosPendientesConDatosCliente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0"/>
          <w:lang w:val="es-AR"/>
        </w:rPr>
        <w:t>ePedido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pedidos[],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tamPedidos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0"/>
          <w:lang w:val="es-AR"/>
        </w:rPr>
        <w:t>eCliente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clientes[],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tamClientes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0"/>
          <w:lang w:val="es-AR"/>
        </w:rPr>
        <w:t>eLocalidad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localidades[],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tamLocalidades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ultimoPedido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);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fn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Informes_ImprimirPedidosCompletadosConDatosCliente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ePedido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[],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eCliente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[],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eLocalidad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[],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brief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Imprime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lista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completados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con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datos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del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(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si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no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fue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eliminado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///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Lista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tamPedidos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Tamaño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lista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Lista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tamClientes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Tamaño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lista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localidades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Lista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localidades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tamLocalidades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Tamaño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lista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lastRenderedPageBreak/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ultimoPedido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ultimo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cargado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return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Retorna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1 (OK), 0 (Error) o -1 (Sin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proofErr w:type="spellStart"/>
      <w:proofErr w:type="gram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Cs/>
          <w:color w:val="000000"/>
          <w:sz w:val="20"/>
          <w:szCs w:val="20"/>
          <w:lang w:val="es-AR"/>
        </w:rPr>
        <w:t>Informes_ImprimirPedidosCompletadosConDatosCliente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0"/>
          <w:lang w:val="es-AR"/>
        </w:rPr>
        <w:t>ePedido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pedidos[],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tamPedidos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0"/>
          <w:lang w:val="es-AR"/>
        </w:rPr>
        <w:t>eCliente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clientes[],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tamClientes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0"/>
          <w:lang w:val="es-AR"/>
        </w:rPr>
        <w:t>eLocalidad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localidades[],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tamLocalidades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ultimoPedido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);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fn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Informes_ImprimirPedidosPendientesSegunLocalidad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ePedido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[],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eCliente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[],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eLocalidad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[],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brief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pide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al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usuario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que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ingrese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una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localidad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y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si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hay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pendientes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muestra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///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Lista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tamPedidos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Tamaño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lista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Lista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tamClientes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Tamaño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lista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localidades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Lista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localidades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tamLocalidades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Tamaño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lista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ultimoPedido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ultimo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cargado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return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Retorna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1 (OK), 0 (Error) o -1 (Sin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proofErr w:type="spellStart"/>
      <w:proofErr w:type="gram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Cs/>
          <w:color w:val="000000"/>
          <w:sz w:val="20"/>
          <w:szCs w:val="20"/>
          <w:lang w:val="es-AR"/>
        </w:rPr>
        <w:t>Informes_ImprimirPedidosPendientesSegunLocalidad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0"/>
          <w:lang w:val="es-AR"/>
        </w:rPr>
        <w:t>ePedido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pedidos[],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tamPedidos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0"/>
          <w:lang w:val="es-AR"/>
        </w:rPr>
        <w:t>eCliente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clientes[],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tamClientes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0"/>
          <w:lang w:val="es-AR"/>
        </w:rPr>
        <w:t>eLocalidad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localidades[],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tamLocalidades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ultimoPedido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);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fn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Informes_ImprimirPromedioKgPolipropilenoPorCliente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ePedido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[],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eCliente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[],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brief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Calcula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el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promedio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kilos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polipropileno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por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(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si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es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que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hay)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///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Array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tamPedidos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Tamaño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del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array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Array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tamClientes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Tamaño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del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array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ultimoPedido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Ultimo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realizado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ultimoCliente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Ultimo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registrado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return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Retorna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1 (OK), 0 (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Parametros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incorrectos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) o -1(No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encontro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proofErr w:type="spellStart"/>
      <w:proofErr w:type="gram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Cs/>
          <w:color w:val="000000"/>
          <w:sz w:val="20"/>
          <w:szCs w:val="20"/>
          <w:lang w:val="es-AR"/>
        </w:rPr>
        <w:t>Informes_ImprimirPromedioKgPolipropilenoPorCliente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0"/>
          <w:lang w:val="es-AR"/>
        </w:rPr>
        <w:t>ePedido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pedidos[],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tamPedidos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0"/>
          <w:lang w:val="es-AR"/>
        </w:rPr>
        <w:t>eCliente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clientes[],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tamClientes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ultimoPedido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ultimoCliente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);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fn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Informes_ClientesConMasPedidos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ePedido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[],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eCliente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[],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brief</w:t>
      </w:r>
      <w:proofErr w:type="spellEnd"/>
      <w:proofErr w:type="gramEnd"/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///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Array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tamPedidos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Tamaño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del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array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Array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tamClientes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Tamaño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del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array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ultimoPedido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Ultimo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realizado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ultimoCliente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Ultimo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cliente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registrado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param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modo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-&gt; 1 (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Pendientes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), 2 (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Completados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),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si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se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ingresa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cualquier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otro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entero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contara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ab/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ab/>
      </w:r>
      <w:proofErr w:type="gram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pendientes</w:t>
      </w:r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y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completados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/// </w:t>
      </w:r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@</w:t>
      </w:r>
      <w:proofErr w:type="spellStart"/>
      <w:proofErr w:type="gramStart"/>
      <w:r w:rsidRPr="009F768F">
        <w:rPr>
          <w:rFonts w:ascii="Consolas" w:eastAsiaTheme="minorHAnsi" w:hAnsi="Consolas" w:cs="Consolas"/>
          <w:b w:val="0"/>
          <w:color w:val="7F9FBF"/>
          <w:sz w:val="20"/>
          <w:szCs w:val="20"/>
          <w:lang w:val="es-AR"/>
        </w:rPr>
        <w:t>return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Retorna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1 (OK), 0 (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Parametros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incorrectos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) o -1(No </w:t>
      </w:r>
      <w:proofErr w:type="spellStart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encontro</w:t>
      </w:r>
      <w:proofErr w:type="spellEnd"/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 xml:space="preserve"> 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u w:val="single"/>
          <w:lang w:val="es-AR"/>
        </w:rPr>
        <w:t>pedidos</w:t>
      </w:r>
      <w:r w:rsidRPr="009F768F">
        <w:rPr>
          <w:rFonts w:ascii="Consolas" w:eastAsiaTheme="minorHAnsi" w:hAnsi="Consolas" w:cs="Consolas"/>
          <w:b w:val="0"/>
          <w:color w:val="3F5FBF"/>
          <w:sz w:val="20"/>
          <w:szCs w:val="20"/>
          <w:lang w:val="es-AR"/>
        </w:rPr>
        <w:t>)</w:t>
      </w:r>
    </w:p>
    <w:p w:rsidR="009F768F" w:rsidRPr="009F768F" w:rsidRDefault="009F768F" w:rsidP="009F76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s-AR"/>
        </w:rPr>
      </w:pPr>
      <w:proofErr w:type="spellStart"/>
      <w:proofErr w:type="gram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proofErr w:type="gram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Cs/>
          <w:color w:val="000000"/>
          <w:sz w:val="20"/>
          <w:szCs w:val="20"/>
          <w:lang w:val="es-AR"/>
        </w:rPr>
        <w:t>Informes_ClientesConMasPedidos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(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0"/>
          <w:lang w:val="es-AR"/>
        </w:rPr>
        <w:t>ePedido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pedidos[],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tamPedidos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 w:val="0"/>
          <w:color w:val="005032"/>
          <w:sz w:val="20"/>
          <w:szCs w:val="20"/>
          <w:lang w:val="es-AR"/>
        </w:rPr>
        <w:t>eCliente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clientes[],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tamClientes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ultimoPedido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</w:t>
      </w:r>
      <w:proofErr w:type="spellStart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>ultimoCliente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, </w:t>
      </w:r>
      <w:proofErr w:type="spellStart"/>
      <w:r w:rsidRPr="009F768F">
        <w:rPr>
          <w:rFonts w:ascii="Consolas" w:eastAsiaTheme="minorHAnsi" w:hAnsi="Consolas" w:cs="Consolas"/>
          <w:bCs/>
          <w:color w:val="7F0055"/>
          <w:sz w:val="20"/>
          <w:szCs w:val="20"/>
          <w:lang w:val="es-AR"/>
        </w:rPr>
        <w:t>int</w:t>
      </w:r>
      <w:proofErr w:type="spellEnd"/>
      <w:r w:rsidRPr="009F768F">
        <w:rPr>
          <w:rFonts w:ascii="Consolas" w:eastAsiaTheme="minorHAnsi" w:hAnsi="Consolas" w:cs="Consolas"/>
          <w:b w:val="0"/>
          <w:color w:val="000000"/>
          <w:sz w:val="20"/>
          <w:szCs w:val="20"/>
          <w:lang w:val="es-AR"/>
        </w:rPr>
        <w:t xml:space="preserve"> modo);</w:t>
      </w:r>
    </w:p>
    <w:p w:rsidR="009F768F" w:rsidRDefault="009F768F" w:rsidP="00AB02A7">
      <w:pPr>
        <w:spacing w:after="200"/>
        <w:rPr>
          <w:noProof/>
          <w:lang w:val="es-AR"/>
        </w:rPr>
      </w:pPr>
    </w:p>
    <w:p w:rsidR="009F768F" w:rsidRPr="009F768F" w:rsidRDefault="009F768F" w:rsidP="00AB02A7">
      <w:pPr>
        <w:spacing w:after="200"/>
        <w:rPr>
          <w:noProof/>
          <w:lang w:val="es-AR"/>
        </w:rPr>
      </w:pPr>
      <w:r>
        <w:rPr>
          <w:noProof/>
          <w:lang w:val="es-AR"/>
        </w:rPr>
        <w:t xml:space="preserve">Link del video explicativo: </w:t>
      </w:r>
      <w:r>
        <w:rPr>
          <w:noProof/>
          <w:lang w:val="es-AR"/>
        </w:rPr>
        <w:br/>
      </w:r>
      <w:r w:rsidRPr="009F768F">
        <w:rPr>
          <w:b w:val="0"/>
          <w:noProof/>
          <w:sz w:val="24"/>
          <w:u w:val="single"/>
          <w:lang w:val="es-AR"/>
        </w:rPr>
        <w:t>https://drive.google.com/file/d/1zV-WHEwnBR0OpNWBVpdM6R8UsV01GZnF/view?usp=sharing</w:t>
      </w:r>
      <w:bookmarkStart w:id="0" w:name="_GoBack"/>
      <w:bookmarkEnd w:id="0"/>
    </w:p>
    <w:sectPr w:rsidR="009F768F" w:rsidRPr="009F768F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E3E" w:rsidRDefault="00FB4E3E">
      <w:r>
        <w:separator/>
      </w:r>
    </w:p>
    <w:p w:rsidR="00FB4E3E" w:rsidRDefault="00FB4E3E"/>
  </w:endnote>
  <w:endnote w:type="continuationSeparator" w:id="0">
    <w:p w:rsidR="00FB4E3E" w:rsidRDefault="00FB4E3E">
      <w:r>
        <w:continuationSeparator/>
      </w:r>
    </w:p>
    <w:p w:rsidR="00FB4E3E" w:rsidRDefault="00FB4E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9F768F">
          <w:rPr>
            <w:noProof/>
            <w:lang w:bidi="es-ES"/>
          </w:rPr>
          <w:t>7</w:t>
        </w:r>
        <w:r>
          <w:rPr>
            <w:noProof/>
            <w:lang w:bidi="es-ES"/>
          </w:rPr>
          <w:fldChar w:fldCharType="end"/>
        </w:r>
      </w:p>
    </w:sdtContent>
  </w:sdt>
  <w:p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E3E" w:rsidRDefault="00FB4E3E">
      <w:r>
        <w:separator/>
      </w:r>
    </w:p>
    <w:p w:rsidR="00FB4E3E" w:rsidRDefault="00FB4E3E"/>
  </w:footnote>
  <w:footnote w:type="continuationSeparator" w:id="0">
    <w:p w:rsidR="00FB4E3E" w:rsidRDefault="00FB4E3E">
      <w:r>
        <w:continuationSeparator/>
      </w:r>
    </w:p>
    <w:p w:rsidR="00FB4E3E" w:rsidRDefault="00FB4E3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Encabezado"/>
            <w:rPr>
              <w:noProof/>
            </w:rPr>
          </w:pPr>
        </w:p>
      </w:tc>
    </w:tr>
  </w:tbl>
  <w:p w:rsidR="00D077E9" w:rsidRDefault="00D077E9" w:rsidP="00D077E9">
    <w:pPr>
      <w:pStyle w:val="Encabezado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8F"/>
    <w:rsid w:val="0002482E"/>
    <w:rsid w:val="00050324"/>
    <w:rsid w:val="000747A0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E5FEE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66B81"/>
    <w:rsid w:val="00977F79"/>
    <w:rsid w:val="009C7720"/>
    <w:rsid w:val="009F768F"/>
    <w:rsid w:val="00A23AFA"/>
    <w:rsid w:val="00A31B3E"/>
    <w:rsid w:val="00A532F3"/>
    <w:rsid w:val="00A8489E"/>
    <w:rsid w:val="00AB02A7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22ACD"/>
    <w:rsid w:val="00E620B0"/>
    <w:rsid w:val="00E81B40"/>
    <w:rsid w:val="00EA1962"/>
    <w:rsid w:val="00EF555B"/>
    <w:rsid w:val="00F027BB"/>
    <w:rsid w:val="00F11DCF"/>
    <w:rsid w:val="00F162EA"/>
    <w:rsid w:val="00F52D27"/>
    <w:rsid w:val="00F83527"/>
    <w:rsid w:val="00FB4E3E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7FB412C"/>
  <w15:docId w15:val="{1BFDDF82-32B0-4388-8993-A8266E9F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Puesto">
    <w:name w:val="Title"/>
    <w:basedOn w:val="Normal"/>
    <w:link w:val="Puest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io\AppData\Roaming\Microsoft\Plantilla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4923AA6E9245C9B290D02253F74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89B16-3D1D-4AF7-A2E5-024F791869E5}"/>
      </w:docPartPr>
      <w:docPartBody>
        <w:p w:rsidR="00000000" w:rsidRDefault="00B4347F">
          <w:pPr>
            <w:pStyle w:val="D54923AA6E9245C9B290D02253F7442E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noviembre 27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69B94E96A78647CFBA55B5BEE115E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44AFB-ED7F-4BAD-B8E9-92917CB43D3B}"/>
      </w:docPartPr>
      <w:docPartBody>
        <w:p w:rsidR="00000000" w:rsidRDefault="00B4347F">
          <w:pPr>
            <w:pStyle w:val="69B94E96A78647CFBA55B5BEE115EA69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8E6CF4F711324EE8BB770CEE3B426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E83F5-9BCB-4EDF-91AD-FEF39078C50D}"/>
      </w:docPartPr>
      <w:docPartBody>
        <w:p w:rsidR="00000000" w:rsidRDefault="00B4347F">
          <w:pPr>
            <w:pStyle w:val="8E6CF4F711324EE8BB770CEE3B42683C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7F"/>
    <w:rsid w:val="00B4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D54923AA6E9245C9B290D02253F7442E">
    <w:name w:val="D54923AA6E9245C9B290D02253F7442E"/>
  </w:style>
  <w:style w:type="paragraph" w:customStyle="1" w:styleId="69B94E96A78647CFBA55B5BEE115EA69">
    <w:name w:val="69B94E96A78647CFBA55B5BEE115EA69"/>
  </w:style>
  <w:style w:type="paragraph" w:customStyle="1" w:styleId="8E6CF4F711324EE8BB770CEE3B42683C">
    <w:name w:val="8E6CF4F711324EE8BB770CEE3B42683C"/>
  </w:style>
  <w:style w:type="paragraph" w:customStyle="1" w:styleId="9C1AB676C2C34C309645B477C6AB77DD">
    <w:name w:val="9C1AB676C2C34C309645B477C6AB77DD"/>
  </w:style>
  <w:style w:type="paragraph" w:customStyle="1" w:styleId="A841447A6C3A4A4CA064AD480463E8CA">
    <w:name w:val="A841447A6C3A4A4CA064AD480463E8CA"/>
  </w:style>
  <w:style w:type="paragraph" w:customStyle="1" w:styleId="2F424740D46A404888E25136CCC6E405">
    <w:name w:val="2F424740D46A404888E25136CCC6E405"/>
  </w:style>
  <w:style w:type="paragraph" w:customStyle="1" w:styleId="9256DE50BFE045009CC60D56BC5E4C79">
    <w:name w:val="9256DE50BFE045009CC60D56BC5E4C79"/>
  </w:style>
  <w:style w:type="paragraph" w:customStyle="1" w:styleId="88317D611F324C94AF1A2F77739DF3FE">
    <w:name w:val="88317D611F324C94AF1A2F77739DF3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Sergio Ledesma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</Template>
  <TotalTime>15</TotalTime>
  <Pages>7</Pages>
  <Words>2354</Words>
  <Characters>12947</Characters>
  <Application>Microsoft Office Word</Application>
  <DocSecurity>0</DocSecurity>
  <Lines>107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Sergio</dc:creator>
  <cp:keywords/>
  <cp:lastModifiedBy>Sergio</cp:lastModifiedBy>
  <cp:revision>1</cp:revision>
  <cp:lastPrinted>2006-08-01T17:47:00Z</cp:lastPrinted>
  <dcterms:created xsi:type="dcterms:W3CDTF">2021-11-27T19:47:00Z</dcterms:created>
  <dcterms:modified xsi:type="dcterms:W3CDTF">2021-11-27T20:04:00Z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